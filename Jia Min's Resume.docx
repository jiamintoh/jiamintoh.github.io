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88"/>
        <w:gridCol w:w="4512"/>
      </w:tblGrid>
      <w:tr w:rsidR="004A7542" w:rsidRPr="00A85B6F" w14:paraId="2378830E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pPr w:leftFromText="180" w:rightFromText="180" w:horzAnchor="margin" w:tblpY="-210"/>
              <w:tblOverlap w:val="never"/>
              <w:tblW w:w="6307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307"/>
            </w:tblGrid>
            <w:tr w:rsidR="004A7542" w:rsidRPr="00A85B6F" w14:paraId="1033063E" w14:textId="77777777" w:rsidTr="009C5087">
              <w:trPr>
                <w:trHeight w:val="119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2F6BF681" w14:textId="77777777" w:rsidR="004A7542" w:rsidRDefault="004A7542" w:rsidP="00AA0921"/>
                <w:p w14:paraId="5BDC6ECE" w14:textId="77777777" w:rsidR="00AA0921" w:rsidRDefault="00AA0921" w:rsidP="00AA0921">
                  <w:pPr>
                    <w:pStyle w:val="Heading1"/>
                  </w:pPr>
                  <w:r w:rsidRPr="00DD194F">
                    <w:t>WORK AND INTERNSHIPS</w:t>
                  </w:r>
                </w:p>
                <w:p w14:paraId="4B90BBB6" w14:textId="0A7E1FE5" w:rsidR="00EB78DB" w:rsidRDefault="00EB78DB" w:rsidP="00EB78DB">
                  <w:pPr>
                    <w:jc w:val="both"/>
                  </w:pPr>
                </w:p>
                <w:p w14:paraId="6FCDA786" w14:textId="77777777" w:rsidR="00EB78DB" w:rsidRDefault="00EB78DB" w:rsidP="00EB78DB">
                  <w:pPr>
                    <w:spacing w:line="247" w:lineRule="auto"/>
                    <w:jc w:val="both"/>
                    <w:rPr>
                      <w:rFonts w:cs="Arial"/>
                      <w:b/>
                      <w:bCs/>
                      <w:color w:val="404040" w:themeColor="text1" w:themeTint="BF"/>
                    </w:rPr>
                  </w:pPr>
                  <w:r w:rsidRPr="004A7028">
                    <w:rPr>
                      <w:rFonts w:cs="Arial"/>
                      <w:b/>
                      <w:bCs/>
                      <w:color w:val="404040" w:themeColor="text1" w:themeTint="BF"/>
                    </w:rPr>
                    <w:t>Part-time Private Tutor</w:t>
                  </w:r>
                  <w:r>
                    <w:rPr>
                      <w:rFonts w:cs="Arial"/>
                      <w:b/>
                      <w:bCs/>
                      <w:color w:val="404040" w:themeColor="text1" w:themeTint="BF"/>
                    </w:rPr>
                    <w:t xml:space="preserve"> | Secondary school and Junior College level | June 2019 – Present</w:t>
                  </w:r>
                </w:p>
                <w:p w14:paraId="03C8C835" w14:textId="58999B9F" w:rsidR="0097128D" w:rsidRDefault="0097128D" w:rsidP="00EB78DB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Taught Secondary school Combined Sciences, Pure Chemistry and Junior College H2 Chemistry</w:t>
                  </w:r>
                </w:p>
                <w:p w14:paraId="3FA0BC36" w14:textId="50B9D262" w:rsidR="00EB78DB" w:rsidRDefault="004145E6" w:rsidP="00EB78DB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Planned engaging lessons</w:t>
                  </w:r>
                </w:p>
                <w:p w14:paraId="14613943" w14:textId="0232424C" w:rsidR="00EB78DB" w:rsidRDefault="004145E6" w:rsidP="00EB78DB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Built strong rapport with both students and parents</w:t>
                  </w:r>
                </w:p>
                <w:p w14:paraId="70DE8A6A" w14:textId="30691E03" w:rsidR="00EB78DB" w:rsidRDefault="00F04631" w:rsidP="00EB78DB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Maintained open communication with parents about students</w:t>
                  </w:r>
                  <w:r w:rsidR="007946A6">
                    <w:rPr>
                      <w:rFonts w:asciiTheme="minorHAnsi" w:hAnsiTheme="minorHAnsi" w:cs="Arial"/>
                    </w:rPr>
                    <w:t>’</w:t>
                  </w:r>
                  <w:r>
                    <w:rPr>
                      <w:rFonts w:asciiTheme="minorHAnsi" w:hAnsiTheme="minorHAnsi" w:cs="Arial"/>
                    </w:rPr>
                    <w:t xml:space="preserve"> progress</w:t>
                  </w:r>
                </w:p>
                <w:p w14:paraId="7017915C" w14:textId="60ACCBDF" w:rsidR="00F04631" w:rsidRDefault="00F04631" w:rsidP="00EB78DB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 xml:space="preserve">Established clear objectives and goals for students to work on </w:t>
                  </w:r>
                </w:p>
                <w:p w14:paraId="601613E2" w14:textId="40FA520A" w:rsidR="00F04631" w:rsidRDefault="00F04631" w:rsidP="00EB78DB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Constructed own materials according to the student’s needs</w:t>
                  </w:r>
                </w:p>
                <w:p w14:paraId="101B9C17" w14:textId="5F7930A4" w:rsidR="00F04631" w:rsidRDefault="00F04631" w:rsidP="0097128D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Adopted a flexible and versatile teaching style for every different student</w:t>
                  </w:r>
                </w:p>
                <w:p w14:paraId="474BEDAD" w14:textId="67507936" w:rsidR="0097128D" w:rsidRDefault="0097128D" w:rsidP="0097128D">
                  <w:pPr>
                    <w:spacing w:line="247" w:lineRule="auto"/>
                    <w:rPr>
                      <w:rFonts w:cs="Arial"/>
                    </w:rPr>
                  </w:pPr>
                </w:p>
                <w:p w14:paraId="1546F080" w14:textId="77777777" w:rsidR="0097128D" w:rsidRPr="0097128D" w:rsidRDefault="0097128D" w:rsidP="0097128D">
                  <w:pPr>
                    <w:spacing w:line="247" w:lineRule="auto"/>
                    <w:rPr>
                      <w:rFonts w:cs="Arial"/>
                    </w:rPr>
                  </w:pPr>
                </w:p>
                <w:p w14:paraId="239A4173" w14:textId="0C0543FF" w:rsidR="00EB78DB" w:rsidRPr="00EB78DB" w:rsidRDefault="00EB78DB" w:rsidP="00EB78DB">
                  <w:pPr>
                    <w:jc w:val="both"/>
                  </w:pPr>
                </w:p>
                <w:p w14:paraId="686CDFD3" w14:textId="77777777" w:rsidR="00D07B8F" w:rsidRPr="00171D7D" w:rsidRDefault="00D07B8F" w:rsidP="00D07B8F">
                  <w:pPr>
                    <w:pStyle w:val="Heading2"/>
                    <w:jc w:val="both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Smooy</w:t>
                  </w:r>
                  <w:proofErr w:type="spellEnd"/>
                  <w:r>
                    <w:rPr>
                      <w:rFonts w:asciiTheme="minorHAnsi" w:hAnsiTheme="minorHAnsi"/>
                    </w:rPr>
                    <w:t xml:space="preserve"> - Natural Ice Yogurt (</w:t>
                  </w:r>
                  <w:proofErr w:type="spellStart"/>
                  <w:r>
                    <w:rPr>
                      <w:rFonts w:asciiTheme="minorHAnsi" w:hAnsiTheme="minorHAnsi"/>
                    </w:rPr>
                    <w:t>Yuyi</w:t>
                  </w:r>
                  <w:proofErr w:type="spellEnd"/>
                  <w:r>
                    <w:rPr>
                      <w:rFonts w:asciiTheme="minorHAnsi" w:hAnsiTheme="minorHAnsi"/>
                    </w:rPr>
                    <w:t xml:space="preserve"> PTE </w:t>
                  </w:r>
                  <w:proofErr w:type="gramStart"/>
                  <w:r>
                    <w:rPr>
                      <w:rFonts w:asciiTheme="minorHAnsi" w:hAnsiTheme="minorHAnsi"/>
                    </w:rPr>
                    <w:t>LTD)</w:t>
                  </w:r>
                  <w:r w:rsidRPr="00171D7D">
                    <w:rPr>
                      <w:rFonts w:asciiTheme="minorHAnsi" w:hAnsiTheme="minorHAnsi"/>
                    </w:rPr>
                    <w:t>|</w:t>
                  </w:r>
                  <w:proofErr w:type="gramEnd"/>
                  <w:r w:rsidRPr="00171D7D">
                    <w:rPr>
                      <w:rFonts w:asciiTheme="minorHAnsi" w:hAnsiTheme="minorHAnsi"/>
                    </w:rPr>
                    <w:t xml:space="preserve"> </w:t>
                  </w:r>
                  <w:r>
                    <w:rPr>
                      <w:rFonts w:asciiTheme="minorHAnsi" w:hAnsiTheme="minorHAnsi"/>
                    </w:rPr>
                    <w:t>Polyvalent employee</w:t>
                  </w:r>
                  <w:r w:rsidRPr="00171D7D">
                    <w:rPr>
                      <w:rFonts w:asciiTheme="minorHAnsi" w:hAnsiTheme="minorHAnsi"/>
                    </w:rPr>
                    <w:t xml:space="preserve">| </w:t>
                  </w:r>
                  <w:r>
                    <w:rPr>
                      <w:rFonts w:asciiTheme="minorHAnsi" w:hAnsiTheme="minorHAnsi"/>
                    </w:rPr>
                    <w:t>March</w:t>
                  </w:r>
                  <w:r w:rsidRPr="00171D7D">
                    <w:rPr>
                      <w:rFonts w:asciiTheme="minorHAnsi" w:hAnsiTheme="minorHAnsi"/>
                    </w:rPr>
                    <w:t xml:space="preserve"> </w:t>
                  </w:r>
                  <w:r>
                    <w:rPr>
                      <w:rFonts w:asciiTheme="minorHAnsi" w:hAnsiTheme="minorHAnsi"/>
                    </w:rPr>
                    <w:t>–</w:t>
                  </w:r>
                  <w:r w:rsidRPr="00171D7D">
                    <w:rPr>
                      <w:rFonts w:asciiTheme="minorHAnsi" w:hAnsiTheme="minorHAnsi"/>
                    </w:rPr>
                    <w:t xml:space="preserve"> </w:t>
                  </w:r>
                  <w:r>
                    <w:rPr>
                      <w:rFonts w:asciiTheme="minorHAnsi" w:hAnsiTheme="minorHAnsi"/>
                    </w:rPr>
                    <w:t>August 2018</w:t>
                  </w:r>
                </w:p>
                <w:p w14:paraId="33D39A37" w14:textId="77777777" w:rsid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Managed purchase transactions daily by meticulously handling all the money with 100% accuracy</w:t>
                  </w:r>
                </w:p>
                <w:p w14:paraId="57CFED6C" w14:textId="77777777" w:rsid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Provided excellent customer service and were offered an extension of contract</w:t>
                  </w:r>
                </w:p>
                <w:p w14:paraId="5ED41FF9" w14:textId="66D67352" w:rsid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Managed stock taking and re</w:t>
                  </w:r>
                  <w:r w:rsidR="007946A6">
                    <w:rPr>
                      <w:rFonts w:asciiTheme="minorHAnsi" w:hAnsiTheme="minorHAnsi" w:cs="Arial"/>
                    </w:rPr>
                    <w:t>-</w:t>
                  </w:r>
                  <w:r>
                    <w:rPr>
                      <w:rFonts w:asciiTheme="minorHAnsi" w:hAnsiTheme="minorHAnsi" w:cs="Arial"/>
                    </w:rPr>
                    <w:t>organized resources</w:t>
                  </w:r>
                </w:p>
                <w:p w14:paraId="0ADB8833" w14:textId="77777777" w:rsidR="00D07B8F" w:rsidRPr="00171D7D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Learnt to satisfy both customers’ and employers’ demands even if they are conflicting</w:t>
                  </w:r>
                </w:p>
                <w:p w14:paraId="2304BFDB" w14:textId="77777777" w:rsid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Learnt to adapt quickly to new environments</w:t>
                  </w:r>
                </w:p>
                <w:p w14:paraId="0840F84C" w14:textId="77777777" w:rsidR="00D07B8F" w:rsidRP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 xml:space="preserve">Built confidence to single-handedly make impromptu decisions </w:t>
                  </w:r>
                </w:p>
                <w:p w14:paraId="3F8236E1" w14:textId="77777777" w:rsidR="00D07B8F" w:rsidRDefault="00D07B8F" w:rsidP="00AA0921">
                  <w:pPr>
                    <w:pStyle w:val="Heading2"/>
                    <w:rPr>
                      <w:rFonts w:asciiTheme="minorHAnsi" w:hAnsiTheme="minorHAnsi"/>
                    </w:rPr>
                  </w:pPr>
                </w:p>
                <w:p w14:paraId="01802338" w14:textId="77777777" w:rsidR="00AA0921" w:rsidRPr="00171D7D" w:rsidRDefault="00E84C53" w:rsidP="00AA0921">
                  <w:pPr>
                    <w:pStyle w:val="Heading2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lastRenderedPageBreak/>
                    <w:t>Marina Bay Cruise Centre</w:t>
                  </w:r>
                  <w:r w:rsidR="00AA0921" w:rsidRPr="00171D7D">
                    <w:rPr>
                      <w:rFonts w:asciiTheme="minorHAnsi" w:hAnsiTheme="minorHAnsi"/>
                    </w:rPr>
                    <w:t xml:space="preserve"> | </w:t>
                  </w:r>
                  <w:r>
                    <w:rPr>
                      <w:rFonts w:asciiTheme="minorHAnsi" w:hAnsiTheme="minorHAnsi"/>
                    </w:rPr>
                    <w:t>Check-in Agent</w:t>
                  </w:r>
                  <w:r w:rsidR="00AA0921" w:rsidRPr="00171D7D">
                    <w:rPr>
                      <w:rFonts w:asciiTheme="minorHAnsi" w:hAnsiTheme="minorHAnsi"/>
                    </w:rPr>
                    <w:t xml:space="preserve"> | </w:t>
                  </w:r>
                  <w:r>
                    <w:rPr>
                      <w:rFonts w:asciiTheme="minorHAnsi" w:hAnsiTheme="minorHAnsi"/>
                    </w:rPr>
                    <w:t>July – September 2016</w:t>
                  </w:r>
                </w:p>
                <w:p w14:paraId="2BD3C7C7" w14:textId="77777777" w:rsidR="00E84C53" w:rsidRDefault="00D665F3" w:rsidP="00AA0921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L</w:t>
                  </w:r>
                  <w:r w:rsidR="00E84C53">
                    <w:rPr>
                      <w:rFonts w:asciiTheme="minorHAnsi" w:hAnsiTheme="minorHAnsi" w:cs="Arial"/>
                    </w:rPr>
                    <w:t xml:space="preserve">earnt to adjust to electronic devices efficiently. </w:t>
                  </w:r>
                </w:p>
                <w:p w14:paraId="76A3EC1E" w14:textId="77777777" w:rsidR="00AA0921" w:rsidRDefault="00E84C53" w:rsidP="00AA0921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Picked up plenty of customer service skills</w:t>
                  </w:r>
                </w:p>
                <w:p w14:paraId="09A6238A" w14:textId="77777777" w:rsidR="00E84C53" w:rsidRPr="00171D7D" w:rsidRDefault="00E84C53" w:rsidP="00AA0921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Learnt to push through personal limits and discomfort to fulfil job requirements.</w:t>
                  </w:r>
                </w:p>
                <w:p w14:paraId="71F92DCB" w14:textId="08ED7705" w:rsidR="00F45744" w:rsidRPr="007946A6" w:rsidRDefault="00E84C53" w:rsidP="007946A6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 xml:space="preserve">Provided customers with politeness and professionalism </w:t>
                  </w:r>
                </w:p>
                <w:p w14:paraId="43E45F7B" w14:textId="77777777" w:rsidR="00AA0921" w:rsidRPr="00DD194F" w:rsidRDefault="00AA0921" w:rsidP="00AA0921">
                  <w:pPr>
                    <w:pStyle w:val="Heading1"/>
                  </w:pPr>
                  <w:r w:rsidRPr="00DD194F">
                    <w:t>CCA and VOLUNteer experiences</w:t>
                  </w:r>
                </w:p>
                <w:p w14:paraId="2B2FCA2D" w14:textId="77777777" w:rsidR="00AA0921" w:rsidRDefault="00AA0921" w:rsidP="00AA0921"/>
                <w:p w14:paraId="636BE7AD" w14:textId="77777777" w:rsidR="00D07B8F" w:rsidRDefault="00D07B8F" w:rsidP="00D07B8F">
                  <w:pPr>
                    <w:pStyle w:val="Heading2"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NUS Science Bash (pageant)</w:t>
                  </w:r>
                  <w:r w:rsidRPr="00AA0921">
                    <w:rPr>
                      <w:rFonts w:asciiTheme="minorHAnsi" w:hAnsiTheme="minorHAnsi"/>
                    </w:rPr>
                    <w:t xml:space="preserve"> | </w:t>
                  </w:r>
                  <w:r>
                    <w:rPr>
                      <w:rFonts w:asciiTheme="minorHAnsi" w:hAnsiTheme="minorHAnsi"/>
                    </w:rPr>
                    <w:t>Sub-committee Welfare Member</w:t>
                  </w:r>
                  <w:r w:rsidRPr="00AA0921">
                    <w:rPr>
                      <w:rFonts w:asciiTheme="minorHAnsi" w:hAnsiTheme="minorHAnsi"/>
                    </w:rPr>
                    <w:t xml:space="preserve"> | </w:t>
                  </w:r>
                  <w:r>
                    <w:rPr>
                      <w:rFonts w:asciiTheme="minorHAnsi" w:hAnsiTheme="minorHAnsi"/>
                    </w:rPr>
                    <w:t>Aug</w:t>
                  </w:r>
                  <w:r w:rsidRPr="00AA0921">
                    <w:rPr>
                      <w:rFonts w:asciiTheme="minorHAnsi" w:hAnsiTheme="minorHAnsi"/>
                    </w:rPr>
                    <w:t xml:space="preserve"> 20</w:t>
                  </w:r>
                  <w:r>
                    <w:rPr>
                      <w:rFonts w:asciiTheme="minorHAnsi" w:hAnsiTheme="minorHAnsi"/>
                    </w:rPr>
                    <w:t>18</w:t>
                  </w:r>
                  <w:r w:rsidRPr="00AA0921">
                    <w:rPr>
                      <w:rFonts w:asciiTheme="minorHAnsi" w:hAnsiTheme="minorHAnsi"/>
                    </w:rPr>
                    <w:t xml:space="preserve"> </w:t>
                  </w:r>
                  <w:r>
                    <w:rPr>
                      <w:rFonts w:asciiTheme="minorHAnsi" w:hAnsiTheme="minorHAnsi"/>
                    </w:rPr>
                    <w:t>–</w:t>
                  </w:r>
                  <w:r w:rsidRPr="00AA0921">
                    <w:rPr>
                      <w:rFonts w:asciiTheme="minorHAnsi" w:hAnsiTheme="minorHAnsi"/>
                    </w:rPr>
                    <w:t xml:space="preserve"> </w:t>
                  </w:r>
                  <w:r>
                    <w:rPr>
                      <w:rFonts w:asciiTheme="minorHAnsi" w:hAnsiTheme="minorHAnsi"/>
                    </w:rPr>
                    <w:t>present</w:t>
                  </w:r>
                </w:p>
                <w:p w14:paraId="3DA3D50E" w14:textId="77777777" w:rsid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Organized outdoor and overseas activities for the committee and successfully strengthened the bond between them</w:t>
                  </w:r>
                </w:p>
                <w:p w14:paraId="51314191" w14:textId="77777777" w:rsid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Led the committee through events such as Halloween and Valentine’s Day booth decoration</w:t>
                  </w:r>
                </w:p>
                <w:p w14:paraId="1603458E" w14:textId="0C14F10D" w:rsidR="007D263A" w:rsidRPr="007946A6" w:rsidRDefault="00D07B8F" w:rsidP="007946A6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 xml:space="preserve">Ensured that the welfare of the participants </w:t>
                  </w:r>
                  <w:r w:rsidR="00D665F3">
                    <w:rPr>
                      <w:rFonts w:asciiTheme="minorHAnsi" w:hAnsiTheme="minorHAnsi" w:cs="Arial"/>
                    </w:rPr>
                    <w:t>was</w:t>
                  </w:r>
                  <w:r>
                    <w:rPr>
                      <w:rFonts w:asciiTheme="minorHAnsi" w:hAnsiTheme="minorHAnsi" w:cs="Arial"/>
                    </w:rPr>
                    <w:t xml:space="preserve"> taken care of through reassurance and effective communication</w:t>
                  </w:r>
                </w:p>
                <w:p w14:paraId="169010C9" w14:textId="77777777" w:rsidR="00D07B8F" w:rsidRDefault="00D07B8F" w:rsidP="00D07B8F">
                  <w:pPr>
                    <w:pStyle w:val="ListParagraph"/>
                    <w:spacing w:line="247" w:lineRule="auto"/>
                    <w:ind w:firstLine="0"/>
                    <w:rPr>
                      <w:rFonts w:asciiTheme="minorHAnsi" w:hAnsiTheme="minorHAnsi" w:cs="Arial"/>
                    </w:rPr>
                  </w:pPr>
                </w:p>
                <w:p w14:paraId="2FE0AB57" w14:textId="77777777" w:rsidR="00D07B8F" w:rsidRDefault="00D07B8F" w:rsidP="00D07B8F">
                  <w:pPr>
                    <w:pStyle w:val="Heading2"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National Youth Council Singapore</w:t>
                  </w:r>
                  <w:r w:rsidRPr="00AA0921">
                    <w:rPr>
                      <w:rFonts w:asciiTheme="minorHAnsi" w:hAnsiTheme="minorHAnsi"/>
                    </w:rPr>
                    <w:t xml:space="preserve"> | </w:t>
                  </w:r>
                  <w:r>
                    <w:rPr>
                      <w:rFonts w:asciiTheme="minorHAnsi" w:hAnsiTheme="minorHAnsi"/>
                    </w:rPr>
                    <w:t>Tutor | Dec 2017 – Jan 2018</w:t>
                  </w:r>
                </w:p>
                <w:p w14:paraId="5919E48C" w14:textId="77777777" w:rsid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Conducted one-on-one Physics lessons for 2 Secondary level special needs students and helped them to pass their common tests.</w:t>
                  </w:r>
                </w:p>
                <w:p w14:paraId="5161B4B0" w14:textId="77777777" w:rsid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Broke down difficult concepts to help students understand better</w:t>
                  </w:r>
                </w:p>
                <w:p w14:paraId="20A028DE" w14:textId="18FBC00E" w:rsidR="0097128D" w:rsidRDefault="00D07B8F" w:rsidP="007946A6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 xml:space="preserve">Inspired the students through close mentorship and imparted knowledge beyond academics to help them </w:t>
                  </w:r>
                  <w:r w:rsidR="00BC4ED6">
                    <w:rPr>
                      <w:rFonts w:asciiTheme="minorHAnsi" w:hAnsiTheme="minorHAnsi" w:cs="Arial"/>
                    </w:rPr>
                    <w:t>explore their interests</w:t>
                  </w:r>
                </w:p>
                <w:p w14:paraId="0D038645" w14:textId="77777777" w:rsidR="007946A6" w:rsidRPr="007946A6" w:rsidRDefault="007946A6" w:rsidP="007946A6">
                  <w:pPr>
                    <w:pStyle w:val="ListParagraph"/>
                    <w:spacing w:line="247" w:lineRule="auto"/>
                    <w:ind w:firstLine="0"/>
                    <w:rPr>
                      <w:rFonts w:asciiTheme="minorHAnsi" w:hAnsiTheme="minorHAnsi" w:cs="Arial"/>
                    </w:rPr>
                  </w:pPr>
                </w:p>
                <w:p w14:paraId="3855A8E0" w14:textId="77777777" w:rsidR="00D07B8F" w:rsidRPr="00AA0921" w:rsidRDefault="00D07B8F" w:rsidP="00D07B8F">
                  <w:pPr>
                    <w:pStyle w:val="Heading2"/>
                    <w:jc w:val="both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Student Ambassador</w:t>
                  </w:r>
                  <w:r w:rsidRPr="00AA0921">
                    <w:rPr>
                      <w:rFonts w:asciiTheme="minorHAnsi" w:hAnsiTheme="minorHAnsi"/>
                    </w:rPr>
                    <w:t xml:space="preserve"> | </w:t>
                  </w:r>
                  <w:r>
                    <w:rPr>
                      <w:rFonts w:asciiTheme="minorHAnsi" w:hAnsiTheme="minorHAnsi"/>
                    </w:rPr>
                    <w:t>Ambassador</w:t>
                  </w:r>
                  <w:r w:rsidRPr="00AA0921">
                    <w:rPr>
                      <w:rFonts w:asciiTheme="minorHAnsi" w:hAnsiTheme="minorHAnsi"/>
                    </w:rPr>
                    <w:t xml:space="preserve"> | </w:t>
                  </w:r>
                  <w:r>
                    <w:rPr>
                      <w:rFonts w:asciiTheme="minorHAnsi" w:hAnsiTheme="minorHAnsi"/>
                    </w:rPr>
                    <w:t>Jan</w:t>
                  </w:r>
                  <w:r w:rsidRPr="00AA0921">
                    <w:rPr>
                      <w:rFonts w:asciiTheme="minorHAnsi" w:hAnsiTheme="minorHAnsi"/>
                    </w:rPr>
                    <w:t xml:space="preserve"> 20</w:t>
                  </w:r>
                  <w:r>
                    <w:rPr>
                      <w:rFonts w:asciiTheme="minorHAnsi" w:hAnsiTheme="minorHAnsi"/>
                    </w:rPr>
                    <w:t>16</w:t>
                  </w:r>
                  <w:r w:rsidRPr="00AA0921">
                    <w:rPr>
                      <w:rFonts w:asciiTheme="minorHAnsi" w:hAnsiTheme="minorHAnsi"/>
                    </w:rPr>
                    <w:t xml:space="preserve"> - </w:t>
                  </w:r>
                  <w:r>
                    <w:rPr>
                      <w:rFonts w:asciiTheme="minorHAnsi" w:hAnsiTheme="minorHAnsi"/>
                    </w:rPr>
                    <w:t>2017</w:t>
                  </w:r>
                </w:p>
                <w:p w14:paraId="493C67C0" w14:textId="77777777" w:rsidR="00D07B8F" w:rsidRPr="00AA0921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 xml:space="preserve">Put professional skills to work through helping host major school events </w:t>
                  </w:r>
                </w:p>
                <w:p w14:paraId="2D650A71" w14:textId="77777777" w:rsid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>Responsibilities included ushering important stakeholders of the school from different countries.</w:t>
                  </w:r>
                </w:p>
                <w:p w14:paraId="184E54CA" w14:textId="77777777" w:rsidR="00D07B8F" w:rsidRDefault="00D07B8F" w:rsidP="00D07B8F">
                  <w:pPr>
                    <w:pStyle w:val="ListParagraph"/>
                    <w:numPr>
                      <w:ilvl w:val="0"/>
                      <w:numId w:val="19"/>
                    </w:numPr>
                    <w:spacing w:line="247" w:lineRule="auto"/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/>
                    </w:rPr>
                    <w:t xml:space="preserve">CCA inculcated valuable grooming skills </w:t>
                  </w:r>
                </w:p>
                <w:p w14:paraId="101784A8" w14:textId="77777777" w:rsidR="007D263A" w:rsidRPr="007D263A" w:rsidRDefault="007D263A" w:rsidP="007D263A">
                  <w:pPr>
                    <w:spacing w:line="247" w:lineRule="auto"/>
                    <w:jc w:val="both"/>
                    <w:rPr>
                      <w:rFonts w:cs="Arial"/>
                    </w:rPr>
                  </w:pPr>
                </w:p>
                <w:p w14:paraId="7148C824" w14:textId="77777777" w:rsidR="00AA0921" w:rsidRPr="00AA0921" w:rsidRDefault="00AA0921" w:rsidP="00FF6032">
                  <w:pPr>
                    <w:pStyle w:val="ListParagraph"/>
                    <w:spacing w:line="247" w:lineRule="auto"/>
                    <w:ind w:firstLine="0"/>
                    <w:rPr>
                      <w:rFonts w:asciiTheme="minorHAnsi" w:hAnsiTheme="minorHAnsi" w:cs="Arial"/>
                    </w:rPr>
                  </w:pPr>
                </w:p>
              </w:tc>
            </w:tr>
          </w:tbl>
          <w:p w14:paraId="10832110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Borders>
                <w:right w:val="single" w:sz="12" w:space="0" w:color="FFD556" w:themeColor="accent1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73"/>
            </w:tblGrid>
            <w:tr w:rsidR="004A7542" w:rsidRPr="00A85B6F" w14:paraId="00BFAE84" w14:textId="77777777" w:rsidTr="00171D7D">
              <w:trPr>
                <w:trHeight w:hRule="exact" w:val="3859"/>
              </w:trPr>
              <w:tc>
                <w:tcPr>
                  <w:tcW w:w="5000" w:type="pct"/>
                  <w:shd w:val="clear" w:color="auto" w:fill="FFD556" w:themeFill="accent1"/>
                  <w:tcMar>
                    <w:top w:w="0" w:type="dxa"/>
                  </w:tcMar>
                </w:tcPr>
                <w:p w14:paraId="1198208E" w14:textId="77777777" w:rsidR="00AA0921" w:rsidRPr="00DD194F" w:rsidRDefault="00CB5C1E" w:rsidP="00AA0921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BB66CC3EEAB4812B61A68C6D9126B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A0921" w:rsidRPr="00DD194F">
                        <w:t>Education</w:t>
                      </w:r>
                    </w:sdtContent>
                  </w:sdt>
                </w:p>
                <w:p w14:paraId="1425B4D7" w14:textId="77777777" w:rsidR="00171D7D" w:rsidRDefault="00171D7D" w:rsidP="00AA0921">
                  <w:pPr>
                    <w:rPr>
                      <w:b/>
                    </w:rPr>
                  </w:pPr>
                </w:p>
                <w:p w14:paraId="05975A00" w14:textId="77777777" w:rsidR="00AA0921" w:rsidRDefault="00171D7D" w:rsidP="00AA0921">
                  <w:r>
                    <w:rPr>
                      <w:b/>
                    </w:rPr>
                    <w:t>N</w:t>
                  </w:r>
                  <w:r w:rsidR="00AA0921" w:rsidRPr="00171D7D">
                    <w:rPr>
                      <w:b/>
                    </w:rPr>
                    <w:t>ATIONAL UNIVERSITY OF SINGAPORE</w:t>
                  </w:r>
                  <w:r w:rsidR="00AA0921">
                    <w:t xml:space="preserve">                                                       Aug 20</w:t>
                  </w:r>
                  <w:r w:rsidR="00FF6032">
                    <w:t>18</w:t>
                  </w:r>
                  <w:r w:rsidR="00AA0921">
                    <w:t xml:space="preserve"> </w:t>
                  </w:r>
                  <w:r w:rsidR="00332AF6">
                    <w:t>–</w:t>
                  </w:r>
                  <w:r w:rsidR="00AA0921">
                    <w:t xml:space="preserve"> Present</w:t>
                  </w:r>
                </w:p>
                <w:p w14:paraId="1A6466D4" w14:textId="77777777" w:rsidR="00332AF6" w:rsidRDefault="00FF6032" w:rsidP="00AA0921">
                  <w:proofErr w:type="gramStart"/>
                  <w:r>
                    <w:t>Bachelor in</w:t>
                  </w:r>
                  <w:r w:rsidR="00921920">
                    <w:t xml:space="preserve"> Science</w:t>
                  </w:r>
                  <w:proofErr w:type="gramEnd"/>
                  <w:r w:rsidR="00BC4ED6">
                    <w:t xml:space="preserve"> </w:t>
                  </w:r>
                  <w:r w:rsidR="00921920">
                    <w:t>(Chemistry)</w:t>
                  </w:r>
                </w:p>
                <w:p w14:paraId="18C988AB" w14:textId="77777777" w:rsidR="001C2658" w:rsidRDefault="00FF6032" w:rsidP="00AA0921">
                  <w:r>
                    <w:t>Chemistry</w:t>
                  </w:r>
                  <w:r w:rsidR="001C2658">
                    <w:t xml:space="preserve"> </w:t>
                  </w:r>
                </w:p>
                <w:p w14:paraId="068CBDB3" w14:textId="77777777" w:rsidR="00AA0921" w:rsidRDefault="00FF6032" w:rsidP="00AA0921">
                  <w:r>
                    <w:t>May 2022</w:t>
                  </w:r>
                </w:p>
                <w:p w14:paraId="60562AA2" w14:textId="77777777" w:rsidR="001C2658" w:rsidRDefault="001C2658" w:rsidP="001C2658">
                  <w:pPr>
                    <w:jc w:val="both"/>
                  </w:pPr>
                </w:p>
                <w:p w14:paraId="64AE61F0" w14:textId="77777777" w:rsidR="00AA0921" w:rsidRDefault="00171D7D" w:rsidP="00AA0921">
                  <w:r>
                    <w:t xml:space="preserve"> </w:t>
                  </w:r>
                </w:p>
                <w:p w14:paraId="10F03345" w14:textId="77777777" w:rsidR="00AA0921" w:rsidRDefault="00AA0921" w:rsidP="00AA0921"/>
                <w:p w14:paraId="69EB93F0" w14:textId="77777777" w:rsidR="00AA0921" w:rsidRDefault="00AA0921" w:rsidP="00AA0921">
                  <w:r>
                    <w:t>INSERT RELEVANT COURSEWORK/MODULES TAKEN</w:t>
                  </w:r>
                </w:p>
                <w:p w14:paraId="0D974F08" w14:textId="77777777" w:rsidR="00E10171" w:rsidRPr="00E10171" w:rsidRDefault="00AA0921" w:rsidP="00AA0921">
                  <w:r>
                    <w:t>•</w:t>
                  </w:r>
                  <w:r>
                    <w:tab/>
                    <w:t>List name of coursework/modules relevant to the internship</w:t>
                  </w:r>
                </w:p>
              </w:tc>
            </w:tr>
            <w:tr w:rsidR="004A7542" w:rsidRPr="00A85B6F" w14:paraId="78D9EF33" w14:textId="77777777" w:rsidTr="00171D7D">
              <w:trPr>
                <w:trHeight w:val="268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2271"/>
                    <w:gridCol w:w="1482"/>
                  </w:tblGrid>
                  <w:tr w:rsidR="004A7542" w:rsidRPr="00A85B6F" w14:paraId="2F962F29" w14:textId="77777777" w:rsidTr="000D38A1">
                    <w:tc>
                      <w:tcPr>
                        <w:tcW w:w="2271" w:type="dxa"/>
                        <w:tcMar>
                          <w:top w:w="288" w:type="dxa"/>
                          <w:bottom w:w="0" w:type="dxa"/>
                        </w:tcMar>
                      </w:tcPr>
                      <w:p w14:paraId="5496B1CD" w14:textId="77777777" w:rsidR="004A7542" w:rsidRPr="00A85B6F" w:rsidRDefault="004A7542" w:rsidP="000D38A1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val="en-SG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1C4359D" wp14:editId="4F499CB4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A256569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482" w:type="dxa"/>
                        <w:tcMar>
                          <w:top w:w="288" w:type="dxa"/>
                          <w:bottom w:w="0" w:type="dxa"/>
                        </w:tcMar>
                      </w:tcPr>
                      <w:p w14:paraId="342FF9FD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val="en-SG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60D88F8" wp14:editId="604C7B4B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9B2548C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R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U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OmNsmb0cAADeowAADgAAAAAAAAAA&#10;AAAAAAAuAgAAZHJzL2Uyb0RvYy54bWxQSwECLQAUAAYACAAAACEAaEcb0NgAAAADAQAADwAAAAAA&#10;AAAAAAAAAAAXHwAAZHJzL2Rvd25yZXYueG1sUEsFBgAAAAAEAAQA8wAAABwgAAAAAA=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408A3D65" w14:textId="77777777" w:rsidTr="000D38A1">
                    <w:tc>
                      <w:tcPr>
                        <w:tcW w:w="2271" w:type="dxa"/>
                        <w:tcMar>
                          <w:top w:w="0" w:type="dxa"/>
                          <w:bottom w:w="0" w:type="dxa"/>
                        </w:tcMar>
                      </w:tcPr>
                      <w:p w14:paraId="2F9BFFFA" w14:textId="44751E07" w:rsidR="004A7542" w:rsidRPr="000D38A1" w:rsidRDefault="00FF6032" w:rsidP="000D38A1">
                        <w:pPr>
                          <w:rPr>
                            <w:sz w:val="20"/>
                            <w:szCs w:val="20"/>
                          </w:rPr>
                        </w:pPr>
                        <w:r w:rsidRPr="000D38A1">
                          <w:rPr>
                            <w:sz w:val="20"/>
                            <w:szCs w:val="20"/>
                          </w:rPr>
                          <w:t>Tohjiamin123</w:t>
                        </w:r>
                        <w:r w:rsidR="00A013B2" w:rsidRPr="000D38A1">
                          <w:rPr>
                            <w:sz w:val="20"/>
                            <w:szCs w:val="20"/>
                          </w:rPr>
                          <w:t>@g</w:t>
                        </w:r>
                        <w:r w:rsidRPr="000D38A1">
                          <w:rPr>
                            <w:sz w:val="20"/>
                            <w:szCs w:val="20"/>
                          </w:rPr>
                          <w:t>mail.com</w:t>
                        </w:r>
                      </w:p>
                    </w:tc>
                    <w:tc>
                      <w:tcPr>
                        <w:tcW w:w="1482" w:type="dxa"/>
                        <w:tcMar>
                          <w:top w:w="0" w:type="dxa"/>
                          <w:bottom w:w="0" w:type="dxa"/>
                        </w:tcMar>
                      </w:tcPr>
                      <w:p w14:paraId="0EB7E99F" w14:textId="77777777" w:rsidR="004A7542" w:rsidRPr="00A85B6F" w:rsidRDefault="00FF6032" w:rsidP="00DD194F">
                        <w:r>
                          <w:t>98480642</w:t>
                        </w:r>
                      </w:p>
                    </w:tc>
                  </w:tr>
                  <w:tr w:rsidR="004A7542" w:rsidRPr="00A85B6F" w14:paraId="50FA7F39" w14:textId="77777777" w:rsidTr="000D38A1">
                    <w:tc>
                      <w:tcPr>
                        <w:tcW w:w="2271" w:type="dxa"/>
                        <w:tcMar>
                          <w:top w:w="288" w:type="dxa"/>
                          <w:bottom w:w="0" w:type="dxa"/>
                        </w:tcMar>
                      </w:tcPr>
                      <w:p w14:paraId="12623438" w14:textId="5A5F2D99" w:rsidR="004A7542" w:rsidRPr="00A85B6F" w:rsidRDefault="00EC3FDC" w:rsidP="00346ED4">
                        <w:pPr>
                          <w:pStyle w:val="Graphic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0653960" wp14:editId="327C8898">
                              <wp:extent cx="327600" cy="316800"/>
                              <wp:effectExtent l="0" t="0" r="0" b="7620"/>
                              <wp:docPr id="1" name="Picture 1" descr="A picture containing object, drawing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hoto_2020-06-23_01-12-39.jpg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7600" cy="316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82" w:type="dxa"/>
                        <w:tcMar>
                          <w:top w:w="288" w:type="dxa"/>
                          <w:bottom w:w="0" w:type="dxa"/>
                        </w:tcMar>
                      </w:tcPr>
                      <w:p w14:paraId="5C7A0ABB" w14:textId="6E9105AF" w:rsidR="004A7542" w:rsidRPr="00A85B6F" w:rsidRDefault="004A7542" w:rsidP="00346ED4">
                        <w:pPr>
                          <w:pStyle w:val="Graphic"/>
                        </w:pPr>
                      </w:p>
                    </w:tc>
                  </w:tr>
                  <w:tr w:rsidR="004A7542" w:rsidRPr="00A85B6F" w14:paraId="517250CD" w14:textId="77777777" w:rsidTr="000D38A1">
                    <w:tc>
                      <w:tcPr>
                        <w:tcW w:w="2271" w:type="dxa"/>
                        <w:tcMar>
                          <w:top w:w="0" w:type="dxa"/>
                          <w:bottom w:w="288" w:type="dxa"/>
                        </w:tcMar>
                      </w:tcPr>
                      <w:p w14:paraId="67B38F0D" w14:textId="3ABDB175" w:rsidR="00171D7D" w:rsidRPr="00A85B6F" w:rsidRDefault="00A013B2" w:rsidP="00171D7D">
                        <w:r w:rsidRPr="000D38A1">
                          <w:rPr>
                            <w:sz w:val="20"/>
                            <w:szCs w:val="20"/>
                          </w:rPr>
                          <w:t>Website:</w:t>
                        </w:r>
                        <w:r>
                          <w:t xml:space="preserve"> </w:t>
                        </w:r>
                        <w:r w:rsidR="00171D7D">
                          <w:t xml:space="preserve"> </w:t>
                        </w:r>
                        <w:r w:rsidR="000D38A1" w:rsidRPr="000D38A1">
                          <w:rPr>
                            <w:sz w:val="20"/>
                            <w:szCs w:val="20"/>
                          </w:rPr>
                          <w:t>jiamintoh.github.io</w:t>
                        </w:r>
                      </w:p>
                    </w:tc>
                    <w:tc>
                      <w:tcPr>
                        <w:tcW w:w="1482" w:type="dxa"/>
                        <w:tcMar>
                          <w:top w:w="0" w:type="dxa"/>
                          <w:bottom w:w="288" w:type="dxa"/>
                        </w:tcMar>
                      </w:tcPr>
                      <w:p w14:paraId="6E83CD92" w14:textId="1D65AA49" w:rsidR="004A7542" w:rsidRPr="00A85B6F" w:rsidRDefault="004A7542" w:rsidP="00AA0921"/>
                    </w:tc>
                  </w:tr>
                </w:tbl>
                <w:p w14:paraId="29929E91" w14:textId="77777777" w:rsidR="004A7542" w:rsidRPr="00A85B6F" w:rsidRDefault="004A7542" w:rsidP="00346ED4"/>
              </w:tc>
            </w:tr>
            <w:tr w:rsidR="004A7542" w:rsidRPr="00A85B6F" w14:paraId="0773FD30" w14:textId="77777777" w:rsidTr="009C5087">
              <w:trPr>
                <w:trHeight w:val="437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p w14:paraId="5BBA5F27" w14:textId="77777777" w:rsidR="004A7542" w:rsidRPr="00DD194F" w:rsidRDefault="00AA0921" w:rsidP="004A7542">
                  <w:pPr>
                    <w:pStyle w:val="Heading1"/>
                  </w:pPr>
                  <w:r w:rsidRPr="00DD194F">
                    <w:lastRenderedPageBreak/>
                    <w:t>additional information</w:t>
                  </w:r>
                </w:p>
                <w:p w14:paraId="17E13D1A" w14:textId="77777777" w:rsidR="00AA0921" w:rsidRPr="00171D7D" w:rsidRDefault="00AA0921" w:rsidP="00AA0921">
                  <w:pPr>
                    <w:rPr>
                      <w:rFonts w:asciiTheme="majorHAnsi" w:hAnsiTheme="majorHAnsi"/>
                    </w:rPr>
                  </w:pPr>
                </w:p>
                <w:p w14:paraId="36F1D16F" w14:textId="78FA7B16" w:rsidR="00AA0921" w:rsidRDefault="00AA0921" w:rsidP="00D665F3">
                  <w:pPr>
                    <w:spacing w:after="0" w:line="244" w:lineRule="auto"/>
                    <w:contextualSpacing/>
                    <w:jc w:val="left"/>
                    <w:rPr>
                      <w:rFonts w:asciiTheme="majorHAnsi" w:hAnsiTheme="majorHAnsi" w:cs="Arial"/>
                    </w:rPr>
                  </w:pPr>
                  <w:r w:rsidRPr="00171D7D">
                    <w:rPr>
                      <w:rFonts w:asciiTheme="majorHAnsi" w:hAnsiTheme="majorHAnsi" w:cs="Arial"/>
                      <w:b/>
                    </w:rPr>
                    <w:t xml:space="preserve">Language: </w:t>
                  </w:r>
                  <w:r w:rsidR="00D665F3">
                    <w:rPr>
                      <w:rFonts w:asciiTheme="majorHAnsi" w:hAnsiTheme="majorHAnsi" w:cs="Arial"/>
                    </w:rPr>
                    <w:t>S</w:t>
                  </w:r>
                  <w:r w:rsidR="00FF6032">
                    <w:rPr>
                      <w:rFonts w:asciiTheme="majorHAnsi" w:hAnsiTheme="majorHAnsi" w:cs="Arial"/>
                    </w:rPr>
                    <w:t xml:space="preserve">trong execution of English and </w:t>
                  </w:r>
                  <w:r w:rsidR="00453ACE">
                    <w:rPr>
                      <w:rFonts w:asciiTheme="majorHAnsi" w:hAnsiTheme="majorHAnsi" w:cs="Arial"/>
                    </w:rPr>
                    <w:t>C</w:t>
                  </w:r>
                  <w:r w:rsidR="00FF6032">
                    <w:rPr>
                      <w:rFonts w:asciiTheme="majorHAnsi" w:hAnsiTheme="majorHAnsi" w:cs="Arial"/>
                    </w:rPr>
                    <w:t>hinese</w:t>
                  </w:r>
                </w:p>
                <w:p w14:paraId="3C50E58A" w14:textId="77777777" w:rsidR="0097128D" w:rsidRPr="00171D7D" w:rsidRDefault="0097128D" w:rsidP="00D665F3">
                  <w:pPr>
                    <w:spacing w:after="0" w:line="244" w:lineRule="auto"/>
                    <w:contextualSpacing/>
                    <w:jc w:val="left"/>
                    <w:rPr>
                      <w:rFonts w:asciiTheme="majorHAnsi" w:hAnsiTheme="majorHAnsi" w:cs="Arial"/>
                    </w:rPr>
                  </w:pPr>
                </w:p>
                <w:p w14:paraId="75FC51A2" w14:textId="4282F2F7" w:rsidR="00AA0921" w:rsidRDefault="00AA0921" w:rsidP="00D665F3">
                  <w:pPr>
                    <w:spacing w:after="0" w:line="244" w:lineRule="auto"/>
                    <w:contextualSpacing/>
                    <w:jc w:val="left"/>
                    <w:rPr>
                      <w:rFonts w:asciiTheme="majorHAnsi" w:hAnsiTheme="majorHAnsi" w:cs="Arial"/>
                    </w:rPr>
                  </w:pPr>
                  <w:r w:rsidRPr="00171D7D">
                    <w:rPr>
                      <w:rFonts w:asciiTheme="majorHAnsi" w:hAnsiTheme="majorHAnsi" w:cs="Arial"/>
                      <w:b/>
                    </w:rPr>
                    <w:t xml:space="preserve">Computer: </w:t>
                  </w:r>
                  <w:r w:rsidR="00FF6032">
                    <w:rPr>
                      <w:rFonts w:asciiTheme="majorHAnsi" w:hAnsiTheme="majorHAnsi" w:cs="Arial"/>
                    </w:rPr>
                    <w:t>Python</w:t>
                  </w:r>
                  <w:r w:rsidR="0097128D">
                    <w:rPr>
                      <w:rFonts w:asciiTheme="majorHAnsi" w:hAnsiTheme="majorHAnsi" w:cs="Arial"/>
                    </w:rPr>
                    <w:t xml:space="preserve">, </w:t>
                  </w:r>
                  <w:r w:rsidR="000115DB">
                    <w:rPr>
                      <w:rFonts w:asciiTheme="majorHAnsi" w:hAnsiTheme="majorHAnsi" w:cs="Arial"/>
                    </w:rPr>
                    <w:t>Microsoft Excel</w:t>
                  </w:r>
                </w:p>
                <w:p w14:paraId="6BD4AA89" w14:textId="77777777" w:rsidR="00FF6032" w:rsidRPr="00171D7D" w:rsidRDefault="00FF6032" w:rsidP="00D665F3">
                  <w:pPr>
                    <w:spacing w:after="0" w:line="244" w:lineRule="auto"/>
                    <w:contextualSpacing/>
                    <w:jc w:val="left"/>
                    <w:rPr>
                      <w:rFonts w:asciiTheme="majorHAnsi" w:hAnsiTheme="majorHAnsi" w:cs="Arial"/>
                    </w:rPr>
                  </w:pPr>
                </w:p>
                <w:p w14:paraId="589F3F2E" w14:textId="031FD30B" w:rsidR="00D665F3" w:rsidRDefault="00AA0921" w:rsidP="00D665F3">
                  <w:pPr>
                    <w:spacing w:after="0" w:line="244" w:lineRule="auto"/>
                    <w:contextualSpacing/>
                    <w:jc w:val="left"/>
                    <w:rPr>
                      <w:rFonts w:asciiTheme="majorHAnsi" w:hAnsiTheme="majorHAnsi" w:cs="Arial"/>
                    </w:rPr>
                  </w:pPr>
                  <w:r w:rsidRPr="00171D7D">
                    <w:rPr>
                      <w:rFonts w:asciiTheme="majorHAnsi" w:hAnsiTheme="majorHAnsi" w:cs="Arial"/>
                      <w:b/>
                    </w:rPr>
                    <w:t xml:space="preserve">Interests: </w:t>
                  </w:r>
                  <w:r w:rsidR="00FF6032">
                    <w:rPr>
                      <w:rFonts w:asciiTheme="majorHAnsi" w:hAnsiTheme="majorHAnsi" w:cs="Arial"/>
                    </w:rPr>
                    <w:t xml:space="preserve">Piano, </w:t>
                  </w:r>
                  <w:r w:rsidR="00A013B2">
                    <w:rPr>
                      <w:rFonts w:asciiTheme="majorHAnsi" w:hAnsiTheme="majorHAnsi" w:cs="Arial"/>
                    </w:rPr>
                    <w:t>Yoga</w:t>
                  </w:r>
                  <w:r w:rsidR="00921920">
                    <w:rPr>
                      <w:rFonts w:asciiTheme="majorHAnsi" w:hAnsiTheme="majorHAnsi" w:cs="Arial"/>
                    </w:rPr>
                    <w:t xml:space="preserve">, </w:t>
                  </w:r>
                  <w:r w:rsidR="0097128D">
                    <w:rPr>
                      <w:rFonts w:asciiTheme="majorHAnsi" w:hAnsiTheme="majorHAnsi" w:cs="Arial"/>
                    </w:rPr>
                    <w:t>Teaching</w:t>
                  </w:r>
                </w:p>
                <w:p w14:paraId="7047B9D3" w14:textId="77777777" w:rsidR="00D665F3" w:rsidRDefault="00D665F3" w:rsidP="00D665F3">
                  <w:pPr>
                    <w:spacing w:after="0" w:line="244" w:lineRule="auto"/>
                    <w:contextualSpacing/>
                    <w:jc w:val="left"/>
                    <w:rPr>
                      <w:rFonts w:asciiTheme="majorHAnsi" w:hAnsiTheme="majorHAnsi" w:cs="Arial"/>
                    </w:rPr>
                  </w:pPr>
                </w:p>
                <w:p w14:paraId="0AB0C5FF" w14:textId="77777777" w:rsidR="00D665F3" w:rsidRDefault="00D665F3" w:rsidP="00D665F3">
                  <w:pPr>
                    <w:spacing w:after="0" w:line="244" w:lineRule="auto"/>
                    <w:contextualSpacing/>
                    <w:jc w:val="left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Academic Awards</w:t>
                  </w:r>
                  <w:r w:rsidRPr="00171D7D">
                    <w:rPr>
                      <w:rFonts w:asciiTheme="majorHAnsi" w:hAnsiTheme="majorHAnsi" w:cs="Arial"/>
                      <w:b/>
                    </w:rPr>
                    <w:t xml:space="preserve">: </w:t>
                  </w:r>
                  <w:r w:rsidRPr="00D665F3">
                    <w:rPr>
                      <w:rFonts w:asciiTheme="majorHAnsi" w:hAnsiTheme="majorHAnsi" w:cs="Arial"/>
                    </w:rPr>
                    <w:t>E</w:t>
                  </w:r>
                  <w:r>
                    <w:rPr>
                      <w:rFonts w:asciiTheme="majorHAnsi" w:hAnsiTheme="majorHAnsi" w:cs="Arial"/>
                    </w:rPr>
                    <w:t>dusave</w:t>
                  </w:r>
                  <w:r w:rsidRPr="00D665F3">
                    <w:rPr>
                      <w:rFonts w:asciiTheme="majorHAnsi" w:hAnsiTheme="majorHAnsi" w:cs="Arial"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</w:rPr>
                    <w:t>Award for Achievement, Good Leadership and Service 2016</w:t>
                  </w:r>
                </w:p>
                <w:p w14:paraId="3AA8824E" w14:textId="77777777" w:rsidR="00D665F3" w:rsidRDefault="00D665F3" w:rsidP="00D665F3">
                  <w:pPr>
                    <w:spacing w:after="0" w:line="244" w:lineRule="auto"/>
                    <w:contextualSpacing/>
                    <w:jc w:val="left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Edusave Good Progress Award 2016</w:t>
                  </w:r>
                </w:p>
                <w:p w14:paraId="6D9BCCCA" w14:textId="77777777" w:rsidR="00D665F3" w:rsidRDefault="00D665F3" w:rsidP="00D665F3">
                  <w:pPr>
                    <w:spacing w:after="0" w:line="244" w:lineRule="auto"/>
                    <w:contextualSpacing/>
                    <w:jc w:val="left"/>
                    <w:rPr>
                      <w:rFonts w:asciiTheme="majorHAnsi" w:hAnsiTheme="majorHAnsi" w:cs="Arial"/>
                    </w:rPr>
                  </w:pPr>
                </w:p>
                <w:p w14:paraId="0D0C5527" w14:textId="77777777" w:rsidR="00D665F3" w:rsidRDefault="00D665F3" w:rsidP="00D665F3">
                  <w:pPr>
                    <w:spacing w:after="0" w:line="244" w:lineRule="auto"/>
                    <w:contextualSpacing/>
                    <w:jc w:val="left"/>
                    <w:rPr>
                      <w:rFonts w:asciiTheme="majorHAnsi" w:hAnsiTheme="majorHAnsi" w:cs="Arial"/>
                    </w:rPr>
                  </w:pPr>
                </w:p>
                <w:p w14:paraId="2D2B5EB5" w14:textId="77777777" w:rsidR="00D665F3" w:rsidRPr="00171D7D" w:rsidRDefault="00D665F3" w:rsidP="00D665F3">
                  <w:pPr>
                    <w:spacing w:after="0" w:line="244" w:lineRule="auto"/>
                    <w:contextualSpacing/>
                    <w:jc w:val="both"/>
                    <w:rPr>
                      <w:rFonts w:asciiTheme="majorHAnsi" w:hAnsiTheme="majorHAnsi" w:cs="Arial"/>
                    </w:rPr>
                  </w:pPr>
                </w:p>
                <w:p w14:paraId="73DD1FAA" w14:textId="77777777" w:rsidR="00AA0921" w:rsidRPr="00171D7D" w:rsidRDefault="00AA0921" w:rsidP="00AA0921">
                  <w:pPr>
                    <w:rPr>
                      <w:rFonts w:asciiTheme="majorHAnsi" w:hAnsiTheme="majorHAnsi"/>
                    </w:rPr>
                  </w:pPr>
                </w:p>
                <w:p w14:paraId="0514BBC4" w14:textId="77777777" w:rsidR="004A7542" w:rsidRPr="00A85B6F" w:rsidRDefault="004A7542" w:rsidP="00AA0921">
                  <w:pPr>
                    <w:pStyle w:val="Heading2"/>
                  </w:pPr>
                </w:p>
              </w:tc>
            </w:tr>
          </w:tbl>
          <w:p w14:paraId="07C4C9A5" w14:textId="77777777" w:rsidR="004A7542" w:rsidRPr="00A85B6F" w:rsidRDefault="004A7542" w:rsidP="00346ED4"/>
        </w:tc>
        <w:bookmarkStart w:id="0" w:name="_GoBack"/>
        <w:bookmarkEnd w:id="0"/>
      </w:tr>
    </w:tbl>
    <w:p w14:paraId="614867D5" w14:textId="77777777" w:rsidR="00EC26A6" w:rsidRPr="00D32974" w:rsidRDefault="00EC26A6" w:rsidP="00D32974">
      <w:pPr>
        <w:pStyle w:val="NoSpacing"/>
        <w:jc w:val="both"/>
        <w:rPr>
          <w:sz w:val="2"/>
          <w:szCs w:val="2"/>
        </w:rPr>
      </w:pPr>
    </w:p>
    <w:sectPr w:rsidR="00EC26A6" w:rsidRPr="00D32974" w:rsidSect="009C5087">
      <w:footerReference w:type="default" r:id="rId9"/>
      <w:headerReference w:type="first" r:id="rId10"/>
      <w:pgSz w:w="12240" w:h="15840"/>
      <w:pgMar w:top="720" w:right="720" w:bottom="720" w:left="720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4738D" w14:textId="77777777" w:rsidR="00CB5C1E" w:rsidRDefault="00CB5C1E" w:rsidP="004A7542">
      <w:pPr>
        <w:spacing w:after="0" w:line="240" w:lineRule="auto"/>
      </w:pPr>
      <w:r>
        <w:separator/>
      </w:r>
    </w:p>
  </w:endnote>
  <w:endnote w:type="continuationSeparator" w:id="0">
    <w:p w14:paraId="61697EAD" w14:textId="77777777" w:rsidR="00CB5C1E" w:rsidRDefault="00CB5C1E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CF2D47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9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66A14" w14:textId="77777777" w:rsidR="00CB5C1E" w:rsidRDefault="00CB5C1E" w:rsidP="004A7542">
      <w:pPr>
        <w:spacing w:after="0" w:line="240" w:lineRule="auto"/>
      </w:pPr>
      <w:r>
        <w:separator/>
      </w:r>
    </w:p>
  </w:footnote>
  <w:footnote w:type="continuationSeparator" w:id="0">
    <w:p w14:paraId="39E8CE6C" w14:textId="77777777" w:rsidR="00CB5C1E" w:rsidRDefault="00CB5C1E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A4F4F" w:themeColor="text2" w:themeShade="BF"/>
        <w:sz w:val="40"/>
        <w:szCs w:val="40"/>
      </w:rPr>
      <w:alias w:val="Enter Your Name:"/>
      <w:tag w:val="Enter Your Name:"/>
      <w:id w:val="1764105439"/>
      <w:placeholder>
        <w:docPart w:val="20A46B1F343948E589ED6F9A7DE648FA"/>
      </w:placeholder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>
      <w:rPr>
        <w:sz w:val="46"/>
        <w:szCs w:val="22"/>
      </w:rPr>
    </w:sdtEndPr>
    <w:sdtContent>
      <w:p w14:paraId="59132B88" w14:textId="77777777" w:rsidR="00BD5EFB" w:rsidRPr="00DD194F" w:rsidRDefault="005373FC">
        <w:pPr>
          <w:pStyle w:val="Header"/>
          <w:rPr>
            <w:color w:val="4A4F4F" w:themeColor="text2" w:themeShade="BF"/>
          </w:rPr>
        </w:pPr>
        <w:r w:rsidRPr="00A85B6F">
          <w:t>Experience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65CAD"/>
    <w:multiLevelType w:val="hybridMultilevel"/>
    <w:tmpl w:val="D8A6CFF8"/>
    <w:lvl w:ilvl="0" w:tplc="EE26B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8E568A"/>
    <w:multiLevelType w:val="hybridMultilevel"/>
    <w:tmpl w:val="6F3605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8F5D3C"/>
    <w:multiLevelType w:val="hybridMultilevel"/>
    <w:tmpl w:val="2D407E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14"/>
  </w:num>
  <w:num w:numId="5">
    <w:abstractNumId w:val="13"/>
  </w:num>
  <w:num w:numId="6">
    <w:abstractNumId w:val="17"/>
  </w:num>
  <w:num w:numId="7">
    <w:abstractNumId w:val="16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21"/>
    <w:rsid w:val="000115DB"/>
    <w:rsid w:val="000D38A1"/>
    <w:rsid w:val="00171D7D"/>
    <w:rsid w:val="001C2658"/>
    <w:rsid w:val="001C292B"/>
    <w:rsid w:val="002876BB"/>
    <w:rsid w:val="00293B83"/>
    <w:rsid w:val="002D075C"/>
    <w:rsid w:val="00332AF6"/>
    <w:rsid w:val="003B22E8"/>
    <w:rsid w:val="003F3269"/>
    <w:rsid w:val="004145E6"/>
    <w:rsid w:val="00453ACE"/>
    <w:rsid w:val="00454034"/>
    <w:rsid w:val="004A7028"/>
    <w:rsid w:val="004A7542"/>
    <w:rsid w:val="005373FC"/>
    <w:rsid w:val="006A3CE7"/>
    <w:rsid w:val="006F77C5"/>
    <w:rsid w:val="0079100A"/>
    <w:rsid w:val="007946A6"/>
    <w:rsid w:val="007D263A"/>
    <w:rsid w:val="007F16C6"/>
    <w:rsid w:val="00857F01"/>
    <w:rsid w:val="0088619B"/>
    <w:rsid w:val="00887478"/>
    <w:rsid w:val="008B0B05"/>
    <w:rsid w:val="008D1BE4"/>
    <w:rsid w:val="008D259E"/>
    <w:rsid w:val="00921920"/>
    <w:rsid w:val="0097128D"/>
    <w:rsid w:val="00997F45"/>
    <w:rsid w:val="009C5087"/>
    <w:rsid w:val="009F53A9"/>
    <w:rsid w:val="00A013B2"/>
    <w:rsid w:val="00A076D8"/>
    <w:rsid w:val="00A40143"/>
    <w:rsid w:val="00AA0921"/>
    <w:rsid w:val="00AD71D0"/>
    <w:rsid w:val="00B90950"/>
    <w:rsid w:val="00BC4ED6"/>
    <w:rsid w:val="00BE5F21"/>
    <w:rsid w:val="00C33363"/>
    <w:rsid w:val="00CA7EE8"/>
    <w:rsid w:val="00CB5C1E"/>
    <w:rsid w:val="00D07B8F"/>
    <w:rsid w:val="00D32974"/>
    <w:rsid w:val="00D665F3"/>
    <w:rsid w:val="00DD194F"/>
    <w:rsid w:val="00DF5E9E"/>
    <w:rsid w:val="00DF7DAE"/>
    <w:rsid w:val="00E10171"/>
    <w:rsid w:val="00E35BEC"/>
    <w:rsid w:val="00E84C53"/>
    <w:rsid w:val="00EB78DB"/>
    <w:rsid w:val="00EC26A6"/>
    <w:rsid w:val="00EC3FDC"/>
    <w:rsid w:val="00EC7733"/>
    <w:rsid w:val="00ED1C71"/>
    <w:rsid w:val="00EE7D88"/>
    <w:rsid w:val="00F04631"/>
    <w:rsid w:val="00F45744"/>
    <w:rsid w:val="00FE5E5B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86283A"/>
  <w15:chartTrackingRefBased/>
  <w15:docId w15:val="{ED0DA9EF-9C11-4CFC-8597-3B163E6E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qFormat/>
    <w:rsid w:val="00AA0921"/>
    <w:pPr>
      <w:spacing w:after="13" w:line="248" w:lineRule="auto"/>
      <w:ind w:left="720" w:hanging="10"/>
      <w:contextualSpacing/>
      <w:jc w:val="left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gcchs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A46B1F343948E589ED6F9A7DE64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7F424-32D4-4594-A03E-D7CAC717295D}"/>
      </w:docPartPr>
      <w:docPartBody>
        <w:p w:rsidR="00E56723" w:rsidRDefault="004B5D8D" w:rsidP="004B5D8D">
          <w:pPr>
            <w:pStyle w:val="20A46B1F343948E589ED6F9A7DE648FA"/>
          </w:pPr>
          <w:r w:rsidRPr="00A85B6F">
            <w:t>Experience</w:t>
          </w:r>
        </w:p>
      </w:docPartBody>
    </w:docPart>
    <w:docPart>
      <w:docPartPr>
        <w:name w:val="1BB66CC3EEAB4812B61A68C6D9126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21591-1621-464E-A763-BB5CD1D54A91}"/>
      </w:docPartPr>
      <w:docPartBody>
        <w:p w:rsidR="00E56723" w:rsidRDefault="004B5D8D" w:rsidP="004B5D8D">
          <w:pPr>
            <w:pStyle w:val="1BB66CC3EEAB4812B61A68C6D9126B5B"/>
          </w:pPr>
          <w:r w:rsidRPr="00A85B6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D8D"/>
    <w:rsid w:val="001860DD"/>
    <w:rsid w:val="002D192A"/>
    <w:rsid w:val="004B5D8D"/>
    <w:rsid w:val="00520522"/>
    <w:rsid w:val="006437A1"/>
    <w:rsid w:val="009C05E9"/>
    <w:rsid w:val="00B347EB"/>
    <w:rsid w:val="00BF6508"/>
    <w:rsid w:val="00C804A7"/>
    <w:rsid w:val="00D7156C"/>
    <w:rsid w:val="00E56723"/>
    <w:rsid w:val="00E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142B398D4A4ACEB9CC0F738FC6B274">
    <w:name w:val="98142B398D4A4ACEB9CC0F738FC6B274"/>
  </w:style>
  <w:style w:type="paragraph" w:customStyle="1" w:styleId="9E0569C2D7A248F1A1D99C2B6BF07173">
    <w:name w:val="9E0569C2D7A248F1A1D99C2B6BF07173"/>
  </w:style>
  <w:style w:type="paragraph" w:customStyle="1" w:styleId="79049565C0A84A859FB7F65B239307A1">
    <w:name w:val="79049565C0A84A859FB7F65B239307A1"/>
  </w:style>
  <w:style w:type="paragraph" w:customStyle="1" w:styleId="57FA9C0ECD9440E0B4CA93FD53735B8F">
    <w:name w:val="57FA9C0ECD9440E0B4CA93FD53735B8F"/>
  </w:style>
  <w:style w:type="paragraph" w:customStyle="1" w:styleId="036ACE6FEEA44DDFBDD0B63B699FA0CC">
    <w:name w:val="036ACE6FEEA44DDFBDD0B63B699FA0CC"/>
  </w:style>
  <w:style w:type="paragraph" w:customStyle="1" w:styleId="35382909611144A383B0F8805869C5D1">
    <w:name w:val="35382909611144A383B0F8805869C5D1"/>
  </w:style>
  <w:style w:type="paragraph" w:customStyle="1" w:styleId="D6C10EC02D72488A961C7DA5779786C7">
    <w:name w:val="D6C10EC02D72488A961C7DA5779786C7"/>
  </w:style>
  <w:style w:type="paragraph" w:customStyle="1" w:styleId="769D67A1644F4C788EC68F2921B3CAE5">
    <w:name w:val="769D67A1644F4C788EC68F2921B3CAE5"/>
  </w:style>
  <w:style w:type="paragraph" w:customStyle="1" w:styleId="DEE6DFB617504F19BC2088E10EF4569A">
    <w:name w:val="DEE6DFB617504F19BC2088E10EF4569A"/>
  </w:style>
  <w:style w:type="paragraph" w:customStyle="1" w:styleId="AC52B5A218F64B909EEABE4E4D7A3802">
    <w:name w:val="AC52B5A218F64B909EEABE4E4D7A3802"/>
  </w:style>
  <w:style w:type="paragraph" w:customStyle="1" w:styleId="522FB5B29CEC4456A77F35EEA857202C">
    <w:name w:val="522FB5B29CEC4456A77F35EEA857202C"/>
  </w:style>
  <w:style w:type="paragraph" w:customStyle="1" w:styleId="B7E2A260ED8A4A498AAFE20B116F085A">
    <w:name w:val="B7E2A260ED8A4A498AAFE20B116F085A"/>
  </w:style>
  <w:style w:type="paragraph" w:customStyle="1" w:styleId="599D3AA74B8A4938B4E0324C8FC9AFC8">
    <w:name w:val="599D3AA74B8A4938B4E0324C8FC9AFC8"/>
  </w:style>
  <w:style w:type="paragraph" w:customStyle="1" w:styleId="72AAE263F0C247AB9B6A2E4845DACFD1">
    <w:name w:val="72AAE263F0C247AB9B6A2E4845DACFD1"/>
  </w:style>
  <w:style w:type="paragraph" w:customStyle="1" w:styleId="B583F2757B474B87AF335EDE45FFA941">
    <w:name w:val="B583F2757B474B87AF335EDE45FFA941"/>
  </w:style>
  <w:style w:type="paragraph" w:customStyle="1" w:styleId="5AF09728219542D58F353169592B37B8">
    <w:name w:val="5AF09728219542D58F353169592B37B8"/>
  </w:style>
  <w:style w:type="paragraph" w:customStyle="1" w:styleId="FE96ECA1AA0648A1A0BF8CEDE6D54B0F">
    <w:name w:val="FE96ECA1AA0648A1A0BF8CEDE6D54B0F"/>
  </w:style>
  <w:style w:type="paragraph" w:customStyle="1" w:styleId="6DB9341AC51140E6A9F025B593930A95">
    <w:name w:val="6DB9341AC51140E6A9F025B593930A95"/>
  </w:style>
  <w:style w:type="paragraph" w:customStyle="1" w:styleId="3AB8AC053CA44D31B176F06A33E4E7C1">
    <w:name w:val="3AB8AC053CA44D31B176F06A33E4E7C1"/>
  </w:style>
  <w:style w:type="paragraph" w:customStyle="1" w:styleId="C197ECEE85FC4AAC97F5F6AE53A8E3F3">
    <w:name w:val="C197ECEE85FC4AAC97F5F6AE53A8E3F3"/>
  </w:style>
  <w:style w:type="paragraph" w:customStyle="1" w:styleId="BD1F6AA5E5404B1AB2DE23F38B9D3D61">
    <w:name w:val="BD1F6AA5E5404B1AB2DE23F38B9D3D61"/>
  </w:style>
  <w:style w:type="paragraph" w:customStyle="1" w:styleId="B2A8BF678CD4430A8E47CD3AA1147CF6">
    <w:name w:val="B2A8BF678CD4430A8E47CD3AA1147CF6"/>
  </w:style>
  <w:style w:type="paragraph" w:customStyle="1" w:styleId="8F8ADD161D6441D284042C2DC2B282AF">
    <w:name w:val="8F8ADD161D6441D284042C2DC2B282A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paragraph" w:customStyle="1" w:styleId="A67AF943CC234274A5B3757577325E50">
    <w:name w:val="A67AF943CC234274A5B3757577325E50"/>
  </w:style>
  <w:style w:type="paragraph" w:customStyle="1" w:styleId="3A4A406D9FDC4DAAA2D894300471AC8C">
    <w:name w:val="3A4A406D9FDC4DAAA2D894300471AC8C"/>
  </w:style>
  <w:style w:type="paragraph" w:customStyle="1" w:styleId="B7DFE18AB2C949DB953E7FE06CD559C4">
    <w:name w:val="B7DFE18AB2C949DB953E7FE06CD559C4"/>
  </w:style>
  <w:style w:type="paragraph" w:customStyle="1" w:styleId="CDE34F0676594CE891CA2DC0D84FA6E3">
    <w:name w:val="CDE34F0676594CE891CA2DC0D84FA6E3"/>
  </w:style>
  <w:style w:type="paragraph" w:customStyle="1" w:styleId="595A07C1A5614D4C96292C7B92D89226">
    <w:name w:val="595A07C1A5614D4C96292C7B92D89226"/>
  </w:style>
  <w:style w:type="paragraph" w:customStyle="1" w:styleId="D5D7C6F07FCC41AE913D22F4FC3145BC">
    <w:name w:val="D5D7C6F07FCC41AE913D22F4FC3145BC"/>
  </w:style>
  <w:style w:type="paragraph" w:customStyle="1" w:styleId="E0E5E6FDDB2241A98AB2820E2A91CFBD">
    <w:name w:val="E0E5E6FDDB2241A98AB2820E2A91CFBD"/>
  </w:style>
  <w:style w:type="paragraph" w:customStyle="1" w:styleId="423845E1B6F242B2ACD9144C3F4F3415">
    <w:name w:val="423845E1B6F242B2ACD9144C3F4F3415"/>
  </w:style>
  <w:style w:type="paragraph" w:customStyle="1" w:styleId="20A46B1F343948E589ED6F9A7DE648FA">
    <w:name w:val="20A46B1F343948E589ED6F9A7DE648FA"/>
    <w:rsid w:val="004B5D8D"/>
  </w:style>
  <w:style w:type="paragraph" w:customStyle="1" w:styleId="DFFE574A373C42EB83D5CBE5CF2D2E96">
    <w:name w:val="DFFE574A373C42EB83D5CBE5CF2D2E96"/>
    <w:rsid w:val="004B5D8D"/>
  </w:style>
  <w:style w:type="paragraph" w:customStyle="1" w:styleId="38F550080660485BA816EEE0DE447A50">
    <w:name w:val="38F550080660485BA816EEE0DE447A50"/>
    <w:rsid w:val="004B5D8D"/>
  </w:style>
  <w:style w:type="paragraph" w:customStyle="1" w:styleId="4526A38931EF4A8C9282C821987B4FB6">
    <w:name w:val="4526A38931EF4A8C9282C821987B4FB6"/>
    <w:rsid w:val="004B5D8D"/>
  </w:style>
  <w:style w:type="paragraph" w:customStyle="1" w:styleId="86273E572508428CA6DA4326BF78C9F5">
    <w:name w:val="86273E572508428CA6DA4326BF78C9F5"/>
    <w:rsid w:val="004B5D8D"/>
  </w:style>
  <w:style w:type="paragraph" w:customStyle="1" w:styleId="3CB8C71B6AD6407F8637B33AF69FE0B4">
    <w:name w:val="3CB8C71B6AD6407F8637B33AF69FE0B4"/>
    <w:rsid w:val="004B5D8D"/>
  </w:style>
  <w:style w:type="paragraph" w:customStyle="1" w:styleId="90516B62CAC64B2C95B587FD1B1824C8">
    <w:name w:val="90516B62CAC64B2C95B587FD1B1824C8"/>
    <w:rsid w:val="004B5D8D"/>
  </w:style>
  <w:style w:type="paragraph" w:customStyle="1" w:styleId="B8389E70824F4D4B8691A2E61248F459">
    <w:name w:val="B8389E70824F4D4B8691A2E61248F459"/>
    <w:rsid w:val="004B5D8D"/>
  </w:style>
  <w:style w:type="paragraph" w:customStyle="1" w:styleId="0270881D048746BEB98262374797AB10">
    <w:name w:val="0270881D048746BEB98262374797AB10"/>
    <w:rsid w:val="004B5D8D"/>
  </w:style>
  <w:style w:type="paragraph" w:customStyle="1" w:styleId="4504151B96994388A9D8C9CA9550081D">
    <w:name w:val="4504151B96994388A9D8C9CA9550081D"/>
    <w:rsid w:val="004B5D8D"/>
  </w:style>
  <w:style w:type="paragraph" w:customStyle="1" w:styleId="3B6B348AD0784A8A9F56FC6B62A18FA3">
    <w:name w:val="3B6B348AD0784A8A9F56FC6B62A18FA3"/>
    <w:rsid w:val="004B5D8D"/>
  </w:style>
  <w:style w:type="paragraph" w:customStyle="1" w:styleId="FEC51683B34742B6ABB7F525E254AA70">
    <w:name w:val="FEC51683B34742B6ABB7F525E254AA70"/>
    <w:rsid w:val="004B5D8D"/>
  </w:style>
  <w:style w:type="paragraph" w:customStyle="1" w:styleId="E7BB0D3472134D5DBEEC69A15DF3D137">
    <w:name w:val="E7BB0D3472134D5DBEEC69A15DF3D137"/>
    <w:rsid w:val="004B5D8D"/>
  </w:style>
  <w:style w:type="paragraph" w:customStyle="1" w:styleId="28B8B453A9EF4BE08F7C668C8DCEAB9B">
    <w:name w:val="28B8B453A9EF4BE08F7C668C8DCEAB9B"/>
    <w:rsid w:val="004B5D8D"/>
  </w:style>
  <w:style w:type="paragraph" w:customStyle="1" w:styleId="FCAA913FEBCE4E259A8FCA42C0B681DA">
    <w:name w:val="FCAA913FEBCE4E259A8FCA42C0B681DA"/>
    <w:rsid w:val="004B5D8D"/>
  </w:style>
  <w:style w:type="paragraph" w:customStyle="1" w:styleId="CA698459DFB84433B1D1A23840794651">
    <w:name w:val="CA698459DFB84433B1D1A23840794651"/>
    <w:rsid w:val="004B5D8D"/>
  </w:style>
  <w:style w:type="paragraph" w:customStyle="1" w:styleId="F06F7157934E45FB8C96F170D90E2897">
    <w:name w:val="F06F7157934E45FB8C96F170D90E2897"/>
    <w:rsid w:val="004B5D8D"/>
  </w:style>
  <w:style w:type="paragraph" w:customStyle="1" w:styleId="33236168D2CB442BA5E8085891DEE1A4">
    <w:name w:val="33236168D2CB442BA5E8085891DEE1A4"/>
    <w:rsid w:val="004B5D8D"/>
  </w:style>
  <w:style w:type="paragraph" w:customStyle="1" w:styleId="48671E067F99490CA4D5CDC05692EDAF">
    <w:name w:val="48671E067F99490CA4D5CDC05692EDAF"/>
    <w:rsid w:val="004B5D8D"/>
  </w:style>
  <w:style w:type="paragraph" w:customStyle="1" w:styleId="EE2FA09772CB4BBE86F72361879C3E8B">
    <w:name w:val="EE2FA09772CB4BBE86F72361879C3E8B"/>
    <w:rsid w:val="004B5D8D"/>
  </w:style>
  <w:style w:type="paragraph" w:customStyle="1" w:styleId="246606B764334F13897CDD862878800F">
    <w:name w:val="246606B764334F13897CDD862878800F"/>
    <w:rsid w:val="004B5D8D"/>
  </w:style>
  <w:style w:type="paragraph" w:customStyle="1" w:styleId="AF25028EED5C4049BEF7A1D50217B4AC">
    <w:name w:val="AF25028EED5C4049BEF7A1D50217B4AC"/>
    <w:rsid w:val="004B5D8D"/>
  </w:style>
  <w:style w:type="paragraph" w:customStyle="1" w:styleId="E03771FD5D5C4064B2AC3E2DC2ED88F6">
    <w:name w:val="E03771FD5D5C4064B2AC3E2DC2ED88F6"/>
    <w:rsid w:val="004B5D8D"/>
  </w:style>
  <w:style w:type="paragraph" w:customStyle="1" w:styleId="1BB66CC3EEAB4812B61A68C6D9126B5B">
    <w:name w:val="1BB66CC3EEAB4812B61A68C6D9126B5B"/>
    <w:rsid w:val="004B5D8D"/>
  </w:style>
  <w:style w:type="paragraph" w:customStyle="1" w:styleId="88392A4A8F024EB7A67E9418E8C0DF45">
    <w:name w:val="88392A4A8F024EB7A67E9418E8C0DF45"/>
    <w:rsid w:val="004B5D8D"/>
  </w:style>
  <w:style w:type="paragraph" w:customStyle="1" w:styleId="B87063E605A8432FAB5FBE6DBABABAD2">
    <w:name w:val="B87063E605A8432FAB5FBE6DBABABAD2"/>
    <w:rsid w:val="004B5D8D"/>
  </w:style>
  <w:style w:type="paragraph" w:customStyle="1" w:styleId="4C5A9ABB902643D1BD79900EB66BA88C">
    <w:name w:val="4C5A9ABB902643D1BD79900EB66BA88C"/>
    <w:rsid w:val="004B5D8D"/>
  </w:style>
  <w:style w:type="paragraph" w:customStyle="1" w:styleId="1F8F6E9574D248EAAAD6D1A62AFEE43B">
    <w:name w:val="1F8F6E9574D248EAAAD6D1A62AFEE43B"/>
    <w:rsid w:val="004B5D8D"/>
  </w:style>
  <w:style w:type="paragraph" w:customStyle="1" w:styleId="65DA2D11DDC34CCCBB3350ADE0DEAA35">
    <w:name w:val="65DA2D11DDC34CCCBB3350ADE0DEAA35"/>
    <w:rsid w:val="004B5D8D"/>
  </w:style>
  <w:style w:type="paragraph" w:customStyle="1" w:styleId="A62C7C6D056C431C9327FA40F2CA6458">
    <w:name w:val="A62C7C6D056C431C9327FA40F2CA6458"/>
    <w:rsid w:val="004B5D8D"/>
  </w:style>
  <w:style w:type="paragraph" w:customStyle="1" w:styleId="7F5925AFD4F2493B82EAD3E3268730E5">
    <w:name w:val="7F5925AFD4F2493B82EAD3E3268730E5"/>
    <w:rsid w:val="004B5D8D"/>
  </w:style>
  <w:style w:type="paragraph" w:customStyle="1" w:styleId="1E244278BCE34FA7B5AFF95D77229C28">
    <w:name w:val="1E244278BCE34FA7B5AFF95D77229C28"/>
    <w:rsid w:val="004B5D8D"/>
  </w:style>
  <w:style w:type="paragraph" w:customStyle="1" w:styleId="6ABBF10628894DC989650E393155D125">
    <w:name w:val="6ABBF10628894DC989650E393155D125"/>
    <w:rsid w:val="004B5D8D"/>
  </w:style>
  <w:style w:type="paragraph" w:customStyle="1" w:styleId="732842B2D4304C6F8EAFDDF6E7A3271A">
    <w:name w:val="732842B2D4304C6F8EAFDDF6E7A3271A"/>
    <w:rsid w:val="004B5D8D"/>
  </w:style>
  <w:style w:type="paragraph" w:customStyle="1" w:styleId="56EC27C2C87C412A98E5E617724AD7EA">
    <w:name w:val="56EC27C2C87C412A98E5E617724AD7EA"/>
    <w:rsid w:val="004B5D8D"/>
  </w:style>
  <w:style w:type="paragraph" w:customStyle="1" w:styleId="E3381BAA59564B91AEDBBE41656C71F7">
    <w:name w:val="E3381BAA59564B91AEDBBE41656C71F7"/>
    <w:rsid w:val="004B5D8D"/>
  </w:style>
  <w:style w:type="paragraph" w:customStyle="1" w:styleId="534312F57B3D4693898219BCD3B60F0F">
    <w:name w:val="534312F57B3D4693898219BCD3B60F0F"/>
    <w:rsid w:val="004B5D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F45B2-F146-4315-8F98-28D41B75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1464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AdminCOOP</dc:creator>
  <cp:keywords/>
  <dc:description/>
  <cp:lastModifiedBy>jia min</cp:lastModifiedBy>
  <cp:revision>14</cp:revision>
  <dcterms:created xsi:type="dcterms:W3CDTF">2019-03-10T12:53:00Z</dcterms:created>
  <dcterms:modified xsi:type="dcterms:W3CDTF">2020-06-22T17:15:00Z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